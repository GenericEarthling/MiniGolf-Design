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640" w:rsidRDefault="00DA0640"/>
    <w:sdt>
      <w:sdtPr>
        <w:id w:val="1160958979"/>
        <w:docPartObj>
          <w:docPartGallery w:val="Cover Pages"/>
          <w:docPartUnique/>
        </w:docPartObj>
      </w:sdtPr>
      <w:sdtEndPr>
        <w:rPr>
          <w:caps/>
          <w:sz w:val="20"/>
        </w:rPr>
      </w:sdtEndPr>
      <w:sdtContent>
        <w:p w:rsidR="00DA0640" w:rsidRDefault="00DA064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A0640" w:rsidRDefault="00DA064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4/30/2017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D88xybVSQAAIE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2c283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A0640" w:rsidRDefault="00DA064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4/30/2017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2c283a [3215]" strokecolor="#2c283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2c283a [3215]" strokecolor="#2c283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2c283a [3215]" strokecolor="#2c283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2c283a [3215]" strokecolor="#2c283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2c283a [3215]" strokecolor="#2c283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2c283a [3215]" strokecolor="#2c283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2c283a [3215]" strokecolor="#2c283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2c283a [3215]" strokecolor="#2c283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2c283a [3215]" strokecolor="#2c283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2c283a [3215]" strokecolor="#2c283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2c283a [3215]" strokecolor="#2c283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2c283a [3215]" strokecolor="#2c283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2c283a [3215]" strokecolor="#2c283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2c283a [3215]" strokecolor="#2c283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2c283a [3215]" strokecolor="#2c283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2c283a [3215]" strokecolor="#2c283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2c283a [3215]" strokecolor="#2c283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2c283a [3215]" strokecolor="#2c283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2c283a [3215]" strokecolor="#2c283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0640" w:rsidRPr="00DA0640" w:rsidRDefault="00DA064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5033501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151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 xml:space="preserve">Automated </w:t>
                                    </w:r>
                                    <w:r w:rsidRPr="00DA064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Mini-Golf Course Design</w:t>
                                    </w:r>
                                  </w:sdtContent>
                                </w:sdt>
                              </w:p>
                              <w:p w:rsidR="00DA0640" w:rsidRDefault="00DA0640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By </w:t>
                                </w: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31623056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 xml:space="preserve">The A-Team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N3dxP1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0640" w:rsidRPr="00DA0640" w:rsidRDefault="00DA064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15033501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151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 xml:space="preserve">Automated </w:t>
                              </w:r>
                              <w:r w:rsidRPr="00DA064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Mini-Golf Course Design</w:t>
                              </w:r>
                            </w:sdtContent>
                          </w:sdt>
                        </w:p>
                        <w:p w:rsidR="00DA0640" w:rsidRDefault="00DA0640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By </w:t>
                          </w: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31623056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The A-Team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0640" w:rsidRDefault="00DA06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3267541</wp:posOffset>
                    </wp:positionH>
                    <wp:positionV relativeFrom="page">
                      <wp:posOffset>8504559</wp:posOffset>
                    </wp:positionV>
                    <wp:extent cx="3657600" cy="649463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49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0640" w:rsidRDefault="00DA064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00797775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The A-Team</w:t>
                                    </w:r>
                                  </w:sdtContent>
                                </w:sdt>
                              </w:p>
                              <w:p w:rsidR="00DA0640" w:rsidRDefault="00DA064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DA064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Flavio Aquino, Sharon Tender,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and </w:t>
                                </w:r>
                                <w:r w:rsidRPr="00DA064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Frank Castillo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57.3pt;margin-top:669.65pt;width:4in;height:51.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" filled="f" stroked="f" strokeweight=".5pt">
                    <v:textbox inset="0,0,0,0">
                      <w:txbxContent>
                        <w:p w:rsidR="00DA0640" w:rsidRDefault="00DA064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00797775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The A-Team</w:t>
                              </w:r>
                            </w:sdtContent>
                          </w:sdt>
                        </w:p>
                        <w:p w:rsidR="00DA0640" w:rsidRDefault="00DA064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DA064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Flavio Aquino, Sharon Tender,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and </w:t>
                          </w:r>
                          <w:r w:rsidRPr="00DA064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Frank Castillo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p w:rsidR="00C61303" w:rsidRDefault="00B869F5">
      <w:pPr>
        <w:pStyle w:val="Heading1"/>
      </w:pPr>
      <w:r>
        <w:lastRenderedPageBreak/>
        <w:t>Overview</w:t>
      </w:r>
    </w:p>
    <w:p w:rsidR="00C61303" w:rsidRDefault="00DA0640" w:rsidP="00F06387">
      <w:r>
        <w:t xml:space="preserve">This document creates the detailed requirements and </w:t>
      </w:r>
      <w:r w:rsidRPr="009E6F04">
        <w:rPr>
          <w:color w:val="FF0000"/>
        </w:rPr>
        <w:t>detailed design</w:t>
      </w:r>
      <w:r w:rsidR="00A15183" w:rsidRPr="009E6F04">
        <w:rPr>
          <w:color w:val="FF0000"/>
        </w:rPr>
        <w:t xml:space="preserve"> </w:t>
      </w:r>
      <w:r w:rsidR="00A15183">
        <w:t>for automating a Mini-Golf Course</w:t>
      </w:r>
      <w:r>
        <w:t xml:space="preserve">. It will be documented with </w:t>
      </w:r>
      <w:r w:rsidRPr="00A15183">
        <w:rPr>
          <w:color w:val="FF0000"/>
        </w:rPr>
        <w:t>text, unit tests, UML, or a combination</w:t>
      </w:r>
      <w:r>
        <w:t xml:space="preserve"> of these methods</w:t>
      </w:r>
      <w:r w:rsidR="00A15183">
        <w:t>.</w:t>
      </w:r>
    </w:p>
    <w:p w:rsidR="00A15183" w:rsidRDefault="00A15183" w:rsidP="00F06387">
      <w:r>
        <w:t>This design solution will automate the task of recording the number of strokes for each hole. It will incorporate the use of a keypad at each hole. The keypad utilizes a swipe-card that identifies the player and automatically records and keeps track of their scores.</w:t>
      </w:r>
    </w:p>
    <w:p w:rsidR="00EC7522" w:rsidRDefault="00EC7522" w:rsidP="00F06387">
      <w:r>
        <w:t xml:space="preserve">The various courses around </w:t>
      </w:r>
      <w:r w:rsidRPr="00EC7522">
        <w:t>Tampa Bay all use the same central computer (already installed), connected to the card-swipe stations at each course using a network.  All the hardware has been installed already and the network is up and running.</w:t>
      </w:r>
    </w:p>
    <w:p w:rsidR="00C61303" w:rsidRDefault="00A15183">
      <w:pPr>
        <w:pStyle w:val="Heading2"/>
      </w:pPr>
      <w:r>
        <w:t>Re</w:t>
      </w:r>
      <w:r w:rsidR="00EC7522">
        <w:t>quirements</w:t>
      </w:r>
    </w:p>
    <w:p w:rsidR="00B05501" w:rsidRDefault="00B05501" w:rsidP="00B05501">
      <w:pPr>
        <w:pStyle w:val="ListBullet"/>
        <w:numPr>
          <w:ilvl w:val="0"/>
          <w:numId w:val="0"/>
        </w:numPr>
        <w:ind w:left="144"/>
      </w:pPr>
      <w:r>
        <w:t xml:space="preserve">Develop </w:t>
      </w:r>
      <w:r w:rsidR="00EC7522">
        <w:t>an automated mini-golf course design</w:t>
      </w:r>
      <w:r>
        <w:t xml:space="preserve"> with the following capabilities:</w:t>
      </w:r>
      <w:r w:rsidR="00FA6059">
        <w:t xml:space="preserve"> </w:t>
      </w:r>
    </w:p>
    <w:p w:rsidR="00C61303" w:rsidRDefault="00B05501">
      <w:pPr>
        <w:pStyle w:val="ListBullet"/>
      </w:pPr>
      <w:r>
        <w:t xml:space="preserve">Need #1: </w:t>
      </w:r>
      <w:r w:rsidR="00EC7522">
        <w:t>Work with existing central network</w:t>
      </w:r>
      <w:r w:rsidR="009E6F04">
        <w:t>: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Card-swipe stations with the keypad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Central computer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Hardware and network</w:t>
      </w:r>
    </w:p>
    <w:p w:rsidR="00EC7522" w:rsidRDefault="00EC7522" w:rsidP="00EC7522">
      <w:pPr>
        <w:pStyle w:val="ListBullet"/>
        <w:numPr>
          <w:ilvl w:val="1"/>
          <w:numId w:val="2"/>
        </w:numPr>
      </w:pPr>
      <w:r>
        <w:t>Card</w:t>
      </w:r>
      <w:r w:rsidR="00110C07">
        <w:t xml:space="preserve"> made with disposable cardboard </w:t>
      </w:r>
      <w:r w:rsidR="00110C07" w:rsidRPr="00110C07">
        <w:rPr>
          <w:color w:val="FF0000"/>
        </w:rPr>
        <w:t>(utilize a barcode??)</w:t>
      </w:r>
    </w:p>
    <w:p w:rsidR="00344D71" w:rsidRDefault="00B869F5" w:rsidP="00EC7522">
      <w:pPr>
        <w:pStyle w:val="ListBullet"/>
      </w:pPr>
      <w:r>
        <w:t xml:space="preserve">Need #2: </w:t>
      </w:r>
      <w:r w:rsidR="00EC7522">
        <w:t>Keypad that displays numbers</w:t>
      </w:r>
      <w:r w:rsidR="009E6F04">
        <w:t xml:space="preserve"> for score</w:t>
      </w:r>
      <w:r w:rsidR="00EC7522">
        <w:t xml:space="preserve"> entry</w:t>
      </w:r>
    </w:p>
    <w:p w:rsidR="009E6F04" w:rsidRDefault="009E6F04" w:rsidP="00EC7522">
      <w:pPr>
        <w:pStyle w:val="ListBullet"/>
      </w:pPr>
      <w:r>
        <w:t>Need #3: Screen that displays: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Players name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Current score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Number of strokes over or under par</w:t>
      </w:r>
    </w:p>
    <w:p w:rsidR="009E6F04" w:rsidRDefault="009E6F04" w:rsidP="009E6F04">
      <w:pPr>
        <w:pStyle w:val="ListBullet"/>
      </w:pPr>
      <w:r>
        <w:t>Need #4: Last hole should have two extra capabilities: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Optional printout of their score card</w:t>
      </w:r>
    </w:p>
    <w:p w:rsidR="009E6F04" w:rsidRDefault="009E6F04" w:rsidP="009E6F04">
      <w:pPr>
        <w:pStyle w:val="ListBullet"/>
        <w:numPr>
          <w:ilvl w:val="1"/>
          <w:numId w:val="2"/>
        </w:numPr>
      </w:pPr>
      <w:r>
        <w:t>A discount coupon printed on the back for next mini-golf game</w:t>
      </w:r>
    </w:p>
    <w:p w:rsidR="00D02CFB" w:rsidRDefault="00FA6059" w:rsidP="00FA6059">
      <w:pPr>
        <w:pStyle w:val="Heading1"/>
      </w:pPr>
      <w:r>
        <w:t>Use-Case scenerios</w:t>
      </w:r>
    </w:p>
    <w:p w:rsidR="007773A3" w:rsidRDefault="007773A3" w:rsidP="007773A3">
      <w:pPr>
        <w:pStyle w:val="Heading2"/>
      </w:pPr>
      <w:r>
        <w:t xml:space="preserve">Use Case - </w:t>
      </w:r>
      <w:r w:rsidR="00057528">
        <w:t>Golfer</w:t>
      </w:r>
    </w:p>
    <w:p w:rsidR="007773A3" w:rsidRDefault="007773A3" w:rsidP="007773A3">
      <w:pPr>
        <w:pStyle w:val="Heading3"/>
      </w:pPr>
      <w:r>
        <w:t>Use Triggers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057528">
        <w:t>record current score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057528">
        <w:t xml:space="preserve">add score to </w:t>
      </w:r>
      <w:r w:rsidR="001F7537">
        <w:t>scorecard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1F7537">
        <w:t>show current hole score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057528">
        <w:t xml:space="preserve">check if </w:t>
      </w:r>
      <w:r w:rsidR="001F7537">
        <w:t>strokes</w:t>
      </w:r>
      <w:r w:rsidR="00057528">
        <w:t xml:space="preserve"> are over or under par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</w:p>
    <w:p w:rsidR="007773A3" w:rsidRPr="0071582D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</w:p>
    <w:p w:rsidR="007773A3" w:rsidRDefault="007773A3" w:rsidP="007773A3">
      <w:pPr>
        <w:pStyle w:val="Heading3"/>
      </w:pPr>
      <w:r>
        <w:t>Pre-Conditions</w:t>
      </w:r>
    </w:p>
    <w:p w:rsidR="00510B19" w:rsidRDefault="00510B19" w:rsidP="007773A3">
      <w:pPr>
        <w:pStyle w:val="ListBullet"/>
        <w:tabs>
          <w:tab w:val="left" w:pos="720"/>
          <w:tab w:val="left" w:pos="1080"/>
        </w:tabs>
        <w:spacing w:after="0"/>
      </w:pPr>
      <w:r>
        <w:t>Must have paid for mini-golf round</w:t>
      </w:r>
      <w:r>
        <w:t xml:space="preserve"> </w:t>
      </w:r>
    </w:p>
    <w:p w:rsidR="00510B19" w:rsidRDefault="007773A3" w:rsidP="00510B19">
      <w:pPr>
        <w:pStyle w:val="ListBullet"/>
        <w:tabs>
          <w:tab w:val="left" w:pos="720"/>
          <w:tab w:val="left" w:pos="1080"/>
        </w:tabs>
        <w:spacing w:after="0"/>
      </w:pPr>
      <w:r>
        <w:t xml:space="preserve">Must have </w:t>
      </w:r>
      <w:r w:rsidR="00510B19">
        <w:t>golfers swipe</w:t>
      </w:r>
      <w:r w:rsidR="00057528">
        <w:t xml:space="preserve"> </w:t>
      </w:r>
      <w:r w:rsidR="00510B19">
        <w:t xml:space="preserve">card </w:t>
      </w:r>
    </w:p>
    <w:p w:rsidR="00510B19" w:rsidRDefault="00510B19" w:rsidP="00510B19">
      <w:pPr>
        <w:pStyle w:val="ListBullet"/>
        <w:tabs>
          <w:tab w:val="left" w:pos="720"/>
          <w:tab w:val="left" w:pos="1080"/>
        </w:tabs>
        <w:spacing w:after="0"/>
      </w:pPr>
      <w:r>
        <w:t>Card must be activated by issuer</w:t>
      </w:r>
    </w:p>
    <w:p w:rsidR="007773A3" w:rsidRDefault="00510B19" w:rsidP="007773A3">
      <w:pPr>
        <w:pStyle w:val="ListBullet"/>
        <w:tabs>
          <w:tab w:val="left" w:pos="720"/>
          <w:tab w:val="left" w:pos="1080"/>
        </w:tabs>
        <w:spacing w:after="0"/>
      </w:pPr>
      <w:r>
        <w:t>Card must have the golfer’s name associated with it</w:t>
      </w:r>
    </w:p>
    <w:p w:rsidR="00510B19" w:rsidRDefault="00510B19" w:rsidP="00510B19">
      <w:pPr>
        <w:pStyle w:val="ListBullet"/>
        <w:numPr>
          <w:ilvl w:val="1"/>
          <w:numId w:val="2"/>
        </w:numPr>
        <w:tabs>
          <w:tab w:val="left" w:pos="720"/>
          <w:tab w:val="left" w:pos="1080"/>
        </w:tabs>
        <w:spacing w:after="0"/>
      </w:pPr>
      <w:r>
        <w:t>Name can be printed on the card</w:t>
      </w:r>
    </w:p>
    <w:p w:rsidR="00057528" w:rsidRPr="0071582D" w:rsidRDefault="00510B19" w:rsidP="00510B19">
      <w:pPr>
        <w:pStyle w:val="ListBullet"/>
        <w:numPr>
          <w:ilvl w:val="1"/>
          <w:numId w:val="2"/>
        </w:numPr>
        <w:tabs>
          <w:tab w:val="left" w:pos="720"/>
          <w:tab w:val="left" w:pos="1080"/>
        </w:tabs>
        <w:spacing w:after="0"/>
      </w:pPr>
      <w:r>
        <w:t>Name can be associated with it in computer system</w:t>
      </w:r>
    </w:p>
    <w:p w:rsidR="007773A3" w:rsidRDefault="007773A3" w:rsidP="007773A3">
      <w:pPr>
        <w:pStyle w:val="Heading3"/>
      </w:pPr>
      <w:r>
        <w:t>Post-Conditions</w:t>
      </w:r>
    </w:p>
    <w:p w:rsidR="00510B19" w:rsidRDefault="006B6474" w:rsidP="00E1526B">
      <w:pPr>
        <w:pStyle w:val="ListBullet"/>
        <w:tabs>
          <w:tab w:val="left" w:pos="720"/>
          <w:tab w:val="left" w:pos="1080"/>
        </w:tabs>
        <w:spacing w:after="0"/>
      </w:pPr>
      <w:r>
        <w:t>Game data</w:t>
      </w:r>
      <w:r w:rsidR="007773A3">
        <w:t xml:space="preserve"> must be persistent</w:t>
      </w:r>
      <w:r w:rsidR="001F7537">
        <w:t xml:space="preserve"> after each score entered</w:t>
      </w:r>
    </w:p>
    <w:p w:rsidR="007773A3" w:rsidRDefault="007773A3" w:rsidP="007773A3">
      <w:pPr>
        <w:pStyle w:val="Heading3"/>
      </w:pPr>
      <w:r>
        <w:t xml:space="preserve">Normal Flow </w:t>
      </w:r>
      <w:r w:rsidR="006B6474">
        <w:t>for Golfer</w:t>
      </w:r>
      <w:bookmarkStart w:id="0" w:name="_GoBack"/>
      <w:bookmarkEnd w:id="0"/>
    </w:p>
    <w:p w:rsidR="007773A3" w:rsidRPr="001F7537" w:rsidRDefault="006B6474" w:rsidP="007773A3">
      <w:pPr>
        <w:pStyle w:val="ListNumbered"/>
      </w:pPr>
      <w:r w:rsidRPr="001F7537">
        <w:t xml:space="preserve">Player purchases a </w:t>
      </w:r>
      <w:proofErr w:type="gramStart"/>
      <w:r w:rsidRPr="001F7537">
        <w:t>round</w:t>
      </w:r>
      <w:proofErr w:type="gramEnd"/>
      <w:r w:rsidRPr="001F7537">
        <w:t xml:space="preserve"> of mini-golf</w:t>
      </w:r>
    </w:p>
    <w:p w:rsidR="006B6474" w:rsidRPr="001F7537" w:rsidRDefault="006B6474" w:rsidP="007773A3">
      <w:pPr>
        <w:pStyle w:val="ListNumbered"/>
      </w:pPr>
      <w:r w:rsidRPr="001F7537">
        <w:t>Player is issued swipe</w:t>
      </w:r>
      <w:r w:rsidR="00680CDF" w:rsidRPr="001F7537">
        <w:t xml:space="preserve"> </w:t>
      </w:r>
      <w:r w:rsidRPr="001F7537">
        <w:t>card</w:t>
      </w:r>
    </w:p>
    <w:p w:rsidR="006B6474" w:rsidRPr="001F7537" w:rsidRDefault="006B6474" w:rsidP="006B6474">
      <w:pPr>
        <w:pStyle w:val="ListNumbered"/>
        <w:numPr>
          <w:ilvl w:val="1"/>
          <w:numId w:val="5"/>
        </w:numPr>
      </w:pPr>
      <w:r w:rsidRPr="001F7537">
        <w:t>Swipe card has player’s name associated with it</w:t>
      </w:r>
    </w:p>
    <w:p w:rsidR="006B6474" w:rsidRPr="001F7537" w:rsidRDefault="006B6474" w:rsidP="006B6474">
      <w:pPr>
        <w:pStyle w:val="ListNumbered"/>
        <w:numPr>
          <w:ilvl w:val="1"/>
          <w:numId w:val="5"/>
        </w:numPr>
      </w:pPr>
      <w:r w:rsidRPr="001F7537">
        <w:t>Swipe card is activated and authorized to use</w:t>
      </w:r>
    </w:p>
    <w:p w:rsidR="006B6474" w:rsidRPr="001F7537" w:rsidRDefault="006B6474" w:rsidP="006B6474">
      <w:pPr>
        <w:pStyle w:val="ListNumbered"/>
        <w:numPr>
          <w:ilvl w:val="1"/>
          <w:numId w:val="5"/>
        </w:numPr>
      </w:pPr>
      <w:r w:rsidRPr="001F7537">
        <w:t>Swipe card values for each hole is initiated with default values</w:t>
      </w:r>
    </w:p>
    <w:p w:rsidR="006B6474" w:rsidRPr="001F7537" w:rsidRDefault="006B6474" w:rsidP="006B6474">
      <w:pPr>
        <w:pStyle w:val="ListNumbered"/>
      </w:pPr>
      <w:r w:rsidRPr="001F7537">
        <w:t>Play</w:t>
      </w:r>
      <w:r w:rsidR="00680CDF" w:rsidRPr="001F7537">
        <w:t>er plays</w:t>
      </w:r>
      <w:r w:rsidRPr="001F7537">
        <w:t xml:space="preserve"> </w:t>
      </w:r>
      <w:r w:rsidR="00680CDF" w:rsidRPr="001F7537">
        <w:t xml:space="preserve">a </w:t>
      </w:r>
      <w:proofErr w:type="gramStart"/>
      <w:r w:rsidR="00680CDF" w:rsidRPr="001F7537">
        <w:t>round</w:t>
      </w:r>
      <w:proofErr w:type="gramEnd"/>
      <w:r w:rsidR="00680CDF" w:rsidRPr="001F7537">
        <w:t xml:space="preserve"> of m</w:t>
      </w:r>
      <w:r w:rsidRPr="001F7537">
        <w:t>ini-golf</w:t>
      </w:r>
    </w:p>
    <w:p w:rsidR="006B6474" w:rsidRPr="001F7537" w:rsidRDefault="00680CDF" w:rsidP="00680CDF">
      <w:pPr>
        <w:pStyle w:val="ListNumbered"/>
        <w:numPr>
          <w:ilvl w:val="1"/>
          <w:numId w:val="5"/>
        </w:numPr>
      </w:pPr>
      <w:r w:rsidRPr="001F7537">
        <w:t>Player swipes their card at the card-swipe station</w:t>
      </w:r>
    </w:p>
    <w:p w:rsidR="00680CDF" w:rsidRPr="001F7537" w:rsidRDefault="00680CDF" w:rsidP="00680CDF">
      <w:pPr>
        <w:pStyle w:val="ListNumbered"/>
        <w:numPr>
          <w:ilvl w:val="1"/>
          <w:numId w:val="5"/>
        </w:numPr>
      </w:pPr>
      <w:r w:rsidRPr="001F7537">
        <w:t>Player enters number of strokes</w:t>
      </w:r>
    </w:p>
    <w:p w:rsidR="00680CDF" w:rsidRPr="001F7537" w:rsidRDefault="00680CDF" w:rsidP="00680CDF">
      <w:pPr>
        <w:pStyle w:val="ListNumbered"/>
        <w:numPr>
          <w:ilvl w:val="1"/>
          <w:numId w:val="5"/>
        </w:numPr>
      </w:pPr>
      <w:r w:rsidRPr="001F7537">
        <w:t>Card-swipe station displays player’s name, current score, number of strokes under/over par</w:t>
      </w:r>
    </w:p>
    <w:p w:rsidR="00680CDF" w:rsidRPr="001F7537" w:rsidRDefault="00680CDF" w:rsidP="006B6474">
      <w:pPr>
        <w:pStyle w:val="ListNumbered"/>
      </w:pPr>
      <w:r w:rsidRPr="001F7537">
        <w:t xml:space="preserve">Step 3 </w:t>
      </w:r>
      <w:r w:rsidRPr="001F7537">
        <w:t xml:space="preserve">is repeated for each </w:t>
      </w:r>
      <w:r w:rsidR="001F7537">
        <w:t>hole</w:t>
      </w:r>
      <w:r w:rsidRPr="001F7537">
        <w:t xml:space="preserve"> until all are played</w:t>
      </w:r>
    </w:p>
    <w:p w:rsidR="006B6474" w:rsidRPr="001F7537" w:rsidRDefault="006B6474" w:rsidP="006B6474">
      <w:pPr>
        <w:pStyle w:val="ListNumbered"/>
      </w:pPr>
      <w:r w:rsidRPr="001F7537">
        <w:t xml:space="preserve">After entering </w:t>
      </w:r>
      <w:r w:rsidR="001F7537">
        <w:t>score</w:t>
      </w:r>
      <w:r w:rsidRPr="001F7537">
        <w:t xml:space="preserve"> for last hole, card-swipe station gives the following options: </w:t>
      </w:r>
    </w:p>
    <w:p w:rsidR="006B6474" w:rsidRPr="001F7537" w:rsidRDefault="006B6474" w:rsidP="00A61861">
      <w:pPr>
        <w:pStyle w:val="ListNumbered"/>
        <w:numPr>
          <w:ilvl w:val="1"/>
          <w:numId w:val="5"/>
        </w:numPr>
      </w:pPr>
      <w:r w:rsidRPr="001F7537">
        <w:t>Display screen shows player’s</w:t>
      </w:r>
      <w:r w:rsidR="001F7537">
        <w:t xml:space="preserve"> name,</w:t>
      </w:r>
      <w:r w:rsidRPr="001F7537">
        <w:t xml:space="preserve"> current score</w:t>
      </w:r>
      <w:r w:rsidR="001F7537">
        <w:t>,</w:t>
      </w:r>
      <w:r w:rsidRPr="001F7537">
        <w:t xml:space="preserve"> and final score</w:t>
      </w:r>
    </w:p>
    <w:p w:rsidR="00680CDF" w:rsidRPr="001F7537" w:rsidRDefault="00680CDF" w:rsidP="00A61861">
      <w:pPr>
        <w:pStyle w:val="ListNumbered"/>
        <w:numPr>
          <w:ilvl w:val="1"/>
          <w:numId w:val="5"/>
        </w:numPr>
      </w:pPr>
      <w:r w:rsidRPr="001F7537">
        <w:t>Display screen shows two options:</w:t>
      </w:r>
    </w:p>
    <w:p w:rsidR="00680CDF" w:rsidRPr="001F7537" w:rsidRDefault="00680CDF" w:rsidP="00680CDF">
      <w:pPr>
        <w:pStyle w:val="ListNumbered"/>
        <w:numPr>
          <w:ilvl w:val="2"/>
          <w:numId w:val="5"/>
        </w:numPr>
      </w:pPr>
      <w:r w:rsidRPr="001F7537">
        <w:t>Yes, print scorecard</w:t>
      </w:r>
    </w:p>
    <w:p w:rsidR="00680CDF" w:rsidRPr="001F7537" w:rsidRDefault="00680CDF" w:rsidP="00680CDF">
      <w:pPr>
        <w:pStyle w:val="ListNumbered"/>
        <w:numPr>
          <w:ilvl w:val="3"/>
          <w:numId w:val="5"/>
        </w:numPr>
      </w:pPr>
      <w:r w:rsidRPr="001F7537">
        <w:t>Prints coupon on back of scorecard</w:t>
      </w:r>
    </w:p>
    <w:p w:rsidR="006B6474" w:rsidRPr="001F7537" w:rsidRDefault="00680CDF" w:rsidP="00680CDF">
      <w:pPr>
        <w:pStyle w:val="ListNumbered"/>
        <w:numPr>
          <w:ilvl w:val="2"/>
          <w:numId w:val="5"/>
        </w:numPr>
      </w:pPr>
      <w:r w:rsidRPr="001F7537">
        <w:t>No, do not print scorecard</w:t>
      </w:r>
      <w:r w:rsidR="006B6474" w:rsidRPr="001F7537">
        <w:t xml:space="preserve"> </w:t>
      </w:r>
    </w:p>
    <w:p w:rsidR="007773A3" w:rsidRDefault="007773A3" w:rsidP="007773A3">
      <w:pPr>
        <w:pStyle w:val="Heading2"/>
      </w:pPr>
      <w:r>
        <w:t xml:space="preserve">Use Case </w:t>
      </w:r>
      <w:r w:rsidR="00057528">
        <w:t>–</w:t>
      </w:r>
      <w:r>
        <w:t xml:space="preserve"> </w:t>
      </w:r>
      <w:r w:rsidR="00057528">
        <w:t>Mini-Golf Employee</w:t>
      </w:r>
    </w:p>
    <w:p w:rsidR="007773A3" w:rsidRDefault="007773A3" w:rsidP="007773A3">
      <w:pPr>
        <w:pStyle w:val="Heading3"/>
      </w:pPr>
      <w:r>
        <w:t>Employee Use Triggers</w:t>
      </w:r>
    </w:p>
    <w:p w:rsidR="00057528" w:rsidRDefault="007773A3" w:rsidP="00057528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</w:p>
    <w:p w:rsidR="007773A3" w:rsidRDefault="007773A3" w:rsidP="00057528">
      <w:pPr>
        <w:pStyle w:val="Heading3"/>
      </w:pPr>
      <w:r>
        <w:t>Pre-Conditions</w:t>
      </w:r>
    </w:p>
    <w:p w:rsidR="007773A3" w:rsidRDefault="006002C3" w:rsidP="007773A3">
      <w:pPr>
        <w:pStyle w:val="ListBullet"/>
        <w:tabs>
          <w:tab w:val="left" w:pos="720"/>
          <w:tab w:val="left" w:pos="1080"/>
        </w:tabs>
        <w:spacing w:after="0"/>
      </w:pPr>
      <w:r>
        <w:t>M</w:t>
      </w:r>
      <w:r w:rsidR="007773A3">
        <w:t xml:space="preserve">ust have </w:t>
      </w:r>
    </w:p>
    <w:p w:rsidR="007773A3" w:rsidRPr="0071582D" w:rsidRDefault="006002C3" w:rsidP="007773A3">
      <w:pPr>
        <w:pStyle w:val="ListBullet"/>
        <w:tabs>
          <w:tab w:val="left" w:pos="720"/>
          <w:tab w:val="left" w:pos="1080"/>
        </w:tabs>
        <w:spacing w:after="0"/>
      </w:pPr>
      <w:r>
        <w:t>Needs a password</w:t>
      </w:r>
    </w:p>
    <w:p w:rsidR="007773A3" w:rsidRDefault="007773A3" w:rsidP="007773A3">
      <w:pPr>
        <w:pStyle w:val="Heading3"/>
      </w:pPr>
      <w:r>
        <w:t>Post-Conditions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>Changes must be persistent</w:t>
      </w:r>
    </w:p>
    <w:p w:rsidR="007773A3" w:rsidRDefault="007773A3" w:rsidP="007773A3">
      <w:pPr>
        <w:pStyle w:val="Heading3"/>
      </w:pPr>
      <w:r>
        <w:t xml:space="preserve">Normal Flow </w:t>
      </w:r>
    </w:p>
    <w:p w:rsidR="007773A3" w:rsidRDefault="006002C3" w:rsidP="007773A3">
      <w:pPr>
        <w:pStyle w:val="ListNumbered"/>
        <w:numPr>
          <w:ilvl w:val="0"/>
          <w:numId w:val="6"/>
        </w:numPr>
      </w:pPr>
      <w:r>
        <w:t>Steps for Employee</w:t>
      </w:r>
    </w:p>
    <w:p w:rsidR="006002C3" w:rsidRDefault="006002C3" w:rsidP="008E7CBB">
      <w:pPr>
        <w:pStyle w:val="Heading1"/>
      </w:pPr>
      <w:r>
        <w:t>UML design for classes</w:t>
      </w:r>
    </w:p>
    <w:p w:rsidR="008E7CBB" w:rsidRDefault="006002C3" w:rsidP="008E7CBB">
      <w:pPr>
        <w:pStyle w:val="Heading1"/>
      </w:pPr>
      <w:r>
        <w:t>Technology Requirements</w:t>
      </w:r>
    </w:p>
    <w:p w:rsidR="008E7CBB" w:rsidRDefault="006002C3" w:rsidP="008E7CBB">
      <w:pPr>
        <w:pStyle w:val="Heading1"/>
      </w:pPr>
      <w:r>
        <w:t>System description</w:t>
      </w:r>
    </w:p>
    <w:p w:rsidR="008E7CBB" w:rsidRPr="008E7CBB" w:rsidRDefault="008E7CBB" w:rsidP="008E7CBB"/>
    <w:p w:rsidR="00FA6059" w:rsidRDefault="00FA6059"/>
    <w:p w:rsidR="00FA6059" w:rsidRDefault="00FA6059">
      <w:r>
        <w:br w:type="page"/>
      </w:r>
    </w:p>
    <w:p w:rsidR="00D02CFB" w:rsidRDefault="00D02CFB" w:rsidP="00D02CFB">
      <w:pPr>
        <w:pStyle w:val="Heading1"/>
      </w:pPr>
      <w:r>
        <w:t xml:space="preserve">Appendix </w:t>
      </w:r>
      <w:r w:rsidR="008E7CBB">
        <w:t>D</w:t>
      </w:r>
      <w:r>
        <w:t xml:space="preserve">: Staff Organizational Chart </w:t>
      </w:r>
    </w:p>
    <w:p w:rsidR="00D02CFB" w:rsidRDefault="00D02CFB" w:rsidP="00D02CFB">
      <w:r>
        <w:t>Staff dedicated to Voice Mail Software development</w:t>
      </w:r>
    </w:p>
    <w:p w:rsidR="00D02CFB" w:rsidRPr="00D02CFB" w:rsidRDefault="00D02CFB" w:rsidP="00D02CFB"/>
    <w:p w:rsidR="004915A2" w:rsidRDefault="00D02CFB" w:rsidP="004915A2">
      <w:r>
        <w:rPr>
          <w:noProof/>
          <w:lang w:eastAsia="en-US"/>
        </w:rPr>
        <w:drawing>
          <wp:inline distT="0" distB="0" distL="0" distR="0">
            <wp:extent cx="5943600" cy="3382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iceMailProposal-OrgCh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5A2" w:rsidSect="008B66AE">
      <w:headerReference w:type="default" r:id="rId11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852" w:rsidRDefault="00A73852">
      <w:pPr>
        <w:spacing w:after="0" w:line="240" w:lineRule="auto"/>
      </w:pPr>
      <w:r>
        <w:separator/>
      </w:r>
    </w:p>
  </w:endnote>
  <w:endnote w:type="continuationSeparator" w:id="0">
    <w:p w:rsidR="00A73852" w:rsidRDefault="00A73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852" w:rsidRDefault="00A73852">
      <w:pPr>
        <w:spacing w:after="0" w:line="240" w:lineRule="auto"/>
      </w:pPr>
      <w:r>
        <w:separator/>
      </w:r>
    </w:p>
  </w:footnote>
  <w:footnote w:type="continuationSeparator" w:id="0">
    <w:p w:rsidR="00A73852" w:rsidRDefault="00A73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3A3" w:rsidRDefault="007773A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73A3" w:rsidRDefault="007773A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F7537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7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7773A3" w:rsidRDefault="007773A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F7537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0233E7"/>
    <w:multiLevelType w:val="hybridMultilevel"/>
    <w:tmpl w:val="AB9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A6D84"/>
    <w:multiLevelType w:val="hybridMultilevel"/>
    <w:tmpl w:val="BD2CCA8A"/>
    <w:lvl w:ilvl="0" w:tplc="F7DC3FC4">
      <w:start w:val="1"/>
      <w:numFmt w:val="decimal"/>
      <w:pStyle w:val="ListNumbered"/>
      <w:lvlText w:val="%1  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>
      <w:start w:val="1"/>
      <w:numFmt w:val="lowerRoman"/>
      <w:lvlText w:val="%3."/>
      <w:lvlJc w:val="right"/>
      <w:pPr>
        <w:ind w:left="2304" w:hanging="180"/>
      </w:pPr>
    </w:lvl>
    <w:lvl w:ilvl="3" w:tplc="0409000F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86"/>
    <w:rsid w:val="000315AD"/>
    <w:rsid w:val="00037BFF"/>
    <w:rsid w:val="00057528"/>
    <w:rsid w:val="00110C07"/>
    <w:rsid w:val="001139F2"/>
    <w:rsid w:val="001B0404"/>
    <w:rsid w:val="001C4D43"/>
    <w:rsid w:val="001F7537"/>
    <w:rsid w:val="00283357"/>
    <w:rsid w:val="002B30AF"/>
    <w:rsid w:val="002D5D73"/>
    <w:rsid w:val="00344D71"/>
    <w:rsid w:val="003A3646"/>
    <w:rsid w:val="003A3A08"/>
    <w:rsid w:val="00413441"/>
    <w:rsid w:val="004915A2"/>
    <w:rsid w:val="004E241A"/>
    <w:rsid w:val="004F699E"/>
    <w:rsid w:val="00510B19"/>
    <w:rsid w:val="00527D55"/>
    <w:rsid w:val="00531831"/>
    <w:rsid w:val="00560AE4"/>
    <w:rsid w:val="005F7B78"/>
    <w:rsid w:val="006002C3"/>
    <w:rsid w:val="0060487F"/>
    <w:rsid w:val="006260BE"/>
    <w:rsid w:val="00667371"/>
    <w:rsid w:val="00680CDF"/>
    <w:rsid w:val="006B6474"/>
    <w:rsid w:val="007773A3"/>
    <w:rsid w:val="007A1276"/>
    <w:rsid w:val="007D1CDD"/>
    <w:rsid w:val="00826762"/>
    <w:rsid w:val="00830114"/>
    <w:rsid w:val="00863A37"/>
    <w:rsid w:val="00876C76"/>
    <w:rsid w:val="008B66AE"/>
    <w:rsid w:val="008E7CBB"/>
    <w:rsid w:val="0090077B"/>
    <w:rsid w:val="00907361"/>
    <w:rsid w:val="009E43B9"/>
    <w:rsid w:val="009E6F04"/>
    <w:rsid w:val="00A15183"/>
    <w:rsid w:val="00A454B2"/>
    <w:rsid w:val="00A73852"/>
    <w:rsid w:val="00A828C7"/>
    <w:rsid w:val="00AB3AC3"/>
    <w:rsid w:val="00B02EF4"/>
    <w:rsid w:val="00B05501"/>
    <w:rsid w:val="00B82B80"/>
    <w:rsid w:val="00B869F5"/>
    <w:rsid w:val="00BB38AC"/>
    <w:rsid w:val="00BE4208"/>
    <w:rsid w:val="00C61303"/>
    <w:rsid w:val="00C823A8"/>
    <w:rsid w:val="00CA141F"/>
    <w:rsid w:val="00CD464F"/>
    <w:rsid w:val="00D02CFB"/>
    <w:rsid w:val="00D06B50"/>
    <w:rsid w:val="00D80BFC"/>
    <w:rsid w:val="00D82DA0"/>
    <w:rsid w:val="00D86DC8"/>
    <w:rsid w:val="00DA0640"/>
    <w:rsid w:val="00DC076D"/>
    <w:rsid w:val="00DD5A86"/>
    <w:rsid w:val="00DD6533"/>
    <w:rsid w:val="00E01704"/>
    <w:rsid w:val="00E60796"/>
    <w:rsid w:val="00E778D8"/>
    <w:rsid w:val="00E84A9A"/>
    <w:rsid w:val="00EC7522"/>
    <w:rsid w:val="00F06387"/>
    <w:rsid w:val="00F10F8B"/>
    <w:rsid w:val="00F17834"/>
    <w:rsid w:val="00F92427"/>
    <w:rsid w:val="00FA6059"/>
    <w:rsid w:val="00FD45A8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211D0"/>
  <w15:chartTrackingRefBased/>
  <w15:docId w15:val="{DBAED8E6-093A-4D2D-890D-E6E6DB17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141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3A3"/>
    <w:pPr>
      <w:keepNext/>
      <w:keepLines/>
      <w:spacing w:before="120" w:after="0" w:line="240" w:lineRule="auto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E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2E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73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FD45A8"/>
    <w:rPr>
      <w:color w:val="40ACD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D45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73A3"/>
    <w:rPr>
      <w:rFonts w:eastAsiaTheme="majorEastAsia" w:cstheme="majorBidi"/>
      <w:b/>
      <w:color w:val="1F4D78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2EF4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02EF4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B66AE"/>
  </w:style>
  <w:style w:type="character" w:customStyle="1" w:styleId="body-text-content">
    <w:name w:val="body-text-content"/>
    <w:basedOn w:val="DefaultParagraphFont"/>
    <w:rsid w:val="004915A2"/>
  </w:style>
  <w:style w:type="paragraph" w:customStyle="1" w:styleId="Normal-NoParagraphSpace">
    <w:name w:val="Normal-No Paragraph Space"/>
    <w:basedOn w:val="Normal"/>
    <w:qFormat/>
    <w:rsid w:val="004915A2"/>
    <w:pPr>
      <w:spacing w:after="120" w:line="240" w:lineRule="auto"/>
      <w:contextualSpacing/>
    </w:pPr>
  </w:style>
  <w:style w:type="paragraph" w:customStyle="1" w:styleId="Response">
    <w:name w:val="Response"/>
    <w:basedOn w:val="Normal-NoParagraphSpace"/>
    <w:qFormat/>
    <w:rsid w:val="004915A2"/>
    <w:pPr>
      <w:ind w:left="720"/>
    </w:pPr>
    <w:rPr>
      <w:color w:val="648C30" w:themeColor="accent2" w:themeShade="BF"/>
    </w:rPr>
  </w:style>
  <w:style w:type="paragraph" w:customStyle="1" w:styleId="ListNumbered">
    <w:name w:val="List Numbered"/>
    <w:basedOn w:val="ListBullet"/>
    <w:qFormat/>
    <w:rsid w:val="001F7537"/>
    <w:pPr>
      <w:numPr>
        <w:numId w:val="5"/>
      </w:numPr>
      <w:tabs>
        <w:tab w:val="left" w:pos="720"/>
        <w:tab w:val="left" w:pos="1080"/>
      </w:tabs>
      <w:spacing w:line="240" w:lineRule="auto"/>
    </w:pPr>
    <w:rPr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773A3"/>
    <w:rPr>
      <w:rFonts w:asciiTheme="majorHAnsi" w:eastAsiaTheme="majorEastAsia" w:hAnsiTheme="majorHAnsi" w:cstheme="majorBidi"/>
      <w:color w:val="1F4D78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2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en%20&amp;%20Sharon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83"/>
    <w:rsid w:val="00077D44"/>
    <w:rsid w:val="003E7201"/>
    <w:rsid w:val="00742327"/>
    <w:rsid w:val="00D1477C"/>
    <w:rsid w:val="00DC5340"/>
    <w:rsid w:val="00F95483"/>
    <w:rsid w:val="00F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C3624CDDD5487FA39BBED033196209">
    <w:name w:val="43C3624CDDD5487FA39BBED033196209"/>
  </w:style>
  <w:style w:type="character" w:styleId="PlaceholderText">
    <w:name w:val="Placeholder Text"/>
    <w:basedOn w:val="DefaultParagraphFont"/>
    <w:uiPriority w:val="99"/>
    <w:semiHidden/>
    <w:rsid w:val="00F95483"/>
    <w:rPr>
      <w:color w:val="808080"/>
    </w:rPr>
  </w:style>
  <w:style w:type="paragraph" w:customStyle="1" w:styleId="DB2041F36F8A4CF285B85B2F2288A1D4">
    <w:name w:val="DB2041F36F8A4CF285B85B2F2288A1D4"/>
  </w:style>
  <w:style w:type="paragraph" w:customStyle="1" w:styleId="9902E745165B477F8E22EFF047831F27">
    <w:name w:val="9902E745165B477F8E22EFF047831F27"/>
  </w:style>
  <w:style w:type="paragraph" w:customStyle="1" w:styleId="288E3B577EF44393BA663400612BC062">
    <w:name w:val="288E3B577EF44393BA663400612BC062"/>
  </w:style>
  <w:style w:type="paragraph" w:customStyle="1" w:styleId="C8C4D26EC1E14A81B68E3FAE0621EFBA">
    <w:name w:val="C8C4D26EC1E14A81B68E3FAE0621EFBA"/>
    <w:rsid w:val="00F95483"/>
  </w:style>
  <w:style w:type="paragraph" w:customStyle="1" w:styleId="FBE36276F2C74AA381EE53E0006D98EE">
    <w:name w:val="FBE36276F2C74AA381EE53E0006D98EE"/>
    <w:rsid w:val="00F95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2017-04-30T00:00:00</PublishDate>
  <Abstract>RFP MINI-GOLF COURSE DESIGN</Abstract>
  <CompanyAddress/>
  <CompanyPhone/>
  <CompanyFax/>
  <CompanyEmail>www.a-team.com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CFE691-18EF-4CD5-95E1-F14BB9A3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217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VOICE MAIL SOFTWARE PROPOSAL</vt:lpstr>
      <vt:lpstr>Overview</vt:lpstr>
      <vt:lpstr>    Requirements</vt:lpstr>
      <vt:lpstr>Use-Case scenerios</vt:lpstr>
      <vt:lpstr>    Use Case - Golfer</vt:lpstr>
      <vt:lpstr>        Use Triggers</vt:lpstr>
      <vt:lpstr>        Pre-Conditions</vt:lpstr>
      <vt:lpstr>        Post-Conditions</vt:lpstr>
      <vt:lpstr>        Normal Flow for Golfer</vt:lpstr>
      <vt:lpstr>    Use Case – Mini-Golf Employee</vt:lpstr>
      <vt:lpstr>        Employee Use Triggers</vt:lpstr>
      <vt:lpstr>        Pre-Conditions</vt:lpstr>
      <vt:lpstr>        Post-Conditions</vt:lpstr>
      <vt:lpstr>        Normal Flow </vt:lpstr>
      <vt:lpstr>UML design for classes</vt:lpstr>
      <vt:lpstr>Technology Requirements</vt:lpstr>
      <vt:lpstr>System description</vt:lpstr>
      <vt:lpstr>Appendix D: Staff Organizational Chart </vt:lpstr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Mini-Golf Course Design</dc:title>
  <dc:subject>The A-Team</dc:subject>
  <dc:creator>The A-Team</dc:creator>
  <cp:keywords/>
  <cp:lastModifiedBy>Tender, Sharon</cp:lastModifiedBy>
  <cp:revision>4</cp:revision>
  <dcterms:created xsi:type="dcterms:W3CDTF">2017-04-30T14:02:00Z</dcterms:created>
  <dcterms:modified xsi:type="dcterms:W3CDTF">2017-04-30T17:38:00Z</dcterms:modified>
  <cp:contentStatus>Example Corporation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